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A0950" w14:textId="77777777" w:rsidR="00EF270A" w:rsidRDefault="00E7273A">
      <w:pPr>
        <w:pStyle w:val="ac"/>
      </w:pPr>
      <w:r>
        <w:rPr>
          <w:rFonts w:hint="eastAsia"/>
        </w:rPr>
        <w:t>2018/8/30</w:t>
      </w:r>
    </w:p>
    <w:p w14:paraId="1E143634" w14:textId="77777777" w:rsidR="00EF270A" w:rsidRPr="00E7273A" w:rsidRDefault="00E7273A">
      <w:pPr>
        <w:pStyle w:val="a8"/>
      </w:pPr>
      <w:bookmarkStart w:id="0" w:name="_GoBack"/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功能演示</w:t>
      </w:r>
      <w:r>
        <w:rPr>
          <w:rFonts w:hint="eastAsia"/>
        </w:rPr>
        <w:t>demo</w:t>
      </w:r>
      <w:r>
        <w:rPr>
          <w:rFonts w:hint="eastAsia"/>
        </w:rPr>
        <w:t>的说明</w:t>
      </w:r>
    </w:p>
    <w:bookmarkEnd w:id="0"/>
    <w:p w14:paraId="08703133" w14:textId="77777777" w:rsidR="00EF270A" w:rsidRDefault="00E7273A">
      <w:pPr>
        <w:pStyle w:val="1"/>
      </w:pPr>
      <w:r>
        <w:rPr>
          <w:rFonts w:hint="eastAsia"/>
        </w:rPr>
        <w:t>必要功能</w:t>
      </w:r>
      <w:r w:rsidR="00C90FC9">
        <w:rPr>
          <w:rFonts w:hint="eastAsia"/>
        </w:rPr>
        <w:t>（</w:t>
      </w:r>
      <w:r w:rsidR="00C90FC9">
        <w:rPr>
          <w:rFonts w:hint="eastAsia"/>
        </w:rPr>
        <w:t>9</w:t>
      </w:r>
      <w:r w:rsidR="00C90FC9">
        <w:rPr>
          <w:rFonts w:hint="eastAsia"/>
        </w:rPr>
        <w:t>月</w:t>
      </w:r>
      <w:r w:rsidR="00C90FC9">
        <w:rPr>
          <w:rFonts w:hint="eastAsia"/>
        </w:rPr>
        <w:t>8</w:t>
      </w:r>
      <w:r w:rsidR="00C90FC9">
        <w:rPr>
          <w:rFonts w:hint="eastAsia"/>
        </w:rPr>
        <w:t>日前</w:t>
      </w:r>
      <w:r w:rsidR="00C90FC9">
        <w:rPr>
          <w:rFonts w:hint="eastAsia"/>
        </w:rPr>
        <w:t>/</w:t>
      </w:r>
      <w:r w:rsidR="00C90FC9">
        <w:rPr>
          <w:rFonts w:hint="eastAsia"/>
        </w:rPr>
        <w:t>周六）</w:t>
      </w:r>
    </w:p>
    <w:p w14:paraId="531C2FDE" w14:textId="77777777" w:rsidR="00EF270A" w:rsidRDefault="008A5047">
      <w:r>
        <w:rPr>
          <w:rFonts w:hint="eastAsia"/>
        </w:rPr>
        <w:t>水族设备的添加和修改、</w:t>
      </w:r>
      <w:r w:rsidR="00A569B7">
        <w:rPr>
          <w:rFonts w:hint="eastAsia"/>
        </w:rPr>
        <w:t>水质检测的数据显示（曲线图）</w:t>
      </w:r>
      <w:r w:rsidR="00274B20">
        <w:rPr>
          <w:rFonts w:hint="eastAsia"/>
        </w:rPr>
        <w:t>、超标报警</w:t>
      </w:r>
      <w:r w:rsidR="00C90FC9">
        <w:rPr>
          <w:rFonts w:hint="eastAsia"/>
        </w:rPr>
        <w:t>、智能水泵的控制</w:t>
      </w:r>
    </w:p>
    <w:p w14:paraId="7B653648" w14:textId="77777777" w:rsidR="00EF270A" w:rsidRDefault="00274B20">
      <w:pPr>
        <w:pStyle w:val="2"/>
      </w:pPr>
      <w:r>
        <w:rPr>
          <w:rFonts w:hint="eastAsia"/>
        </w:rPr>
        <w:t>设备的添加和修改</w:t>
      </w:r>
    </w:p>
    <w:p w14:paraId="74E051CD" w14:textId="77777777" w:rsidR="00274B20" w:rsidRDefault="00274B20">
      <w:pPr>
        <w:pStyle w:val="3"/>
        <w:rPr>
          <w:rFonts w:hint="eastAsia"/>
        </w:rPr>
      </w:pPr>
      <w:r>
        <w:rPr>
          <w:rFonts w:hint="eastAsia"/>
        </w:rPr>
        <w:t>满足水质检测仪、智能水泵、水位监测、停电报警四个设备的添加和修改</w:t>
      </w:r>
    </w:p>
    <w:p w14:paraId="5CAF2A2B" w14:textId="77777777" w:rsidR="00695FEA" w:rsidRDefault="00274B20" w:rsidP="00274B20">
      <w:pPr>
        <w:pStyle w:val="2"/>
        <w:rPr>
          <w:rFonts w:hint="eastAsia"/>
        </w:rPr>
      </w:pPr>
      <w:r>
        <w:rPr>
          <w:rFonts w:hint="eastAsia"/>
        </w:rPr>
        <w:t>水质检测仪</w:t>
      </w:r>
      <w:r w:rsidR="00695FEA">
        <w:rPr>
          <w:rFonts w:hint="eastAsia"/>
        </w:rPr>
        <w:t>数据显示（曲线图）</w:t>
      </w:r>
    </w:p>
    <w:p w14:paraId="46F1A7D6" w14:textId="77777777" w:rsidR="00695FEA" w:rsidRDefault="000F7541" w:rsidP="00695FEA">
      <w:pPr>
        <w:pStyle w:val="3"/>
        <w:rPr>
          <w:rFonts w:hint="eastAsia"/>
        </w:rPr>
      </w:pPr>
      <w:r>
        <w:rPr>
          <w:rFonts w:hint="eastAsia"/>
        </w:rPr>
        <w:t>满足水质数据（水温、</w:t>
      </w:r>
      <w:r>
        <w:rPr>
          <w:rFonts w:hint="eastAsia"/>
        </w:rPr>
        <w:t>PH</w:t>
      </w:r>
      <w:r>
        <w:rPr>
          <w:rFonts w:hint="eastAsia"/>
        </w:rPr>
        <w:t>值、</w:t>
      </w:r>
      <w:r>
        <w:rPr>
          <w:rFonts w:hint="eastAsia"/>
        </w:rPr>
        <w:t>TPS</w:t>
      </w:r>
      <w:r>
        <w:rPr>
          <w:rFonts w:hint="eastAsia"/>
        </w:rPr>
        <w:t>值）的分钟图展示，时间间隔频次可调（</w:t>
      </w:r>
      <w:r>
        <w:rPr>
          <w:rFonts w:hint="eastAsia"/>
        </w:rPr>
        <w:t>5/10/20min</w:t>
      </w:r>
      <w:r>
        <w:rPr>
          <w:rFonts w:hint="eastAsia"/>
        </w:rPr>
        <w:t>）</w:t>
      </w:r>
    </w:p>
    <w:p w14:paraId="3FC08C04" w14:textId="77777777" w:rsidR="000F7541" w:rsidRDefault="000F7541" w:rsidP="00695FEA">
      <w:pPr>
        <w:pStyle w:val="3"/>
        <w:rPr>
          <w:rFonts w:hint="eastAsia"/>
        </w:rPr>
      </w:pPr>
      <w:r>
        <w:rPr>
          <w:rFonts w:hint="eastAsia"/>
        </w:rPr>
        <w:t>满足历史数据可查，时间间隔频次</w:t>
      </w:r>
      <w:r>
        <w:rPr>
          <w:rFonts w:hint="eastAsia"/>
        </w:rPr>
        <w:t>（</w:t>
      </w:r>
      <w:r>
        <w:rPr>
          <w:rFonts w:hint="eastAsia"/>
        </w:rPr>
        <w:t>5/10/20min</w:t>
      </w:r>
      <w:r>
        <w:rPr>
          <w:rFonts w:hint="eastAsia"/>
        </w:rPr>
        <w:t>）</w:t>
      </w:r>
    </w:p>
    <w:p w14:paraId="58C85609" w14:textId="77777777" w:rsidR="00C90FC9" w:rsidRDefault="00C90FC9" w:rsidP="00695FEA">
      <w:pPr>
        <w:pStyle w:val="3"/>
        <w:rPr>
          <w:rFonts w:hint="eastAsia"/>
        </w:rPr>
      </w:pPr>
      <w:r>
        <w:rPr>
          <w:rFonts w:hint="eastAsia"/>
        </w:rPr>
        <w:t>满足基准数值可调，以示</w:t>
      </w:r>
      <w:r w:rsidR="000F7541">
        <w:rPr>
          <w:rFonts w:hint="eastAsia"/>
        </w:rPr>
        <w:t>灵敏度</w:t>
      </w:r>
    </w:p>
    <w:p w14:paraId="18997648" w14:textId="77777777" w:rsidR="00C90FC9" w:rsidRDefault="00C90FC9" w:rsidP="00C90FC9">
      <w:pPr>
        <w:pStyle w:val="2"/>
        <w:rPr>
          <w:rFonts w:hint="eastAsia"/>
        </w:rPr>
      </w:pPr>
      <w:r>
        <w:rPr>
          <w:rFonts w:hint="eastAsia"/>
        </w:rPr>
        <w:t>超标报警</w:t>
      </w:r>
    </w:p>
    <w:p w14:paraId="525B67EB" w14:textId="77777777" w:rsidR="00C90FC9" w:rsidRDefault="00C90FC9" w:rsidP="00C90FC9">
      <w:pPr>
        <w:pStyle w:val="3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>app</w:t>
      </w:r>
      <w:r>
        <w:rPr>
          <w:rFonts w:hint="eastAsia"/>
        </w:rPr>
        <w:t>推送报警功能（普通超标）</w:t>
      </w:r>
    </w:p>
    <w:p w14:paraId="17AE9251" w14:textId="77777777" w:rsidR="00C90FC9" w:rsidRDefault="00C90FC9" w:rsidP="00C90FC9">
      <w:pPr>
        <w:pStyle w:val="3"/>
        <w:rPr>
          <w:rFonts w:hint="eastAsia"/>
        </w:rPr>
      </w:pPr>
      <w:r>
        <w:rPr>
          <w:rFonts w:hint="eastAsia"/>
        </w:rPr>
        <w:t>满足电话报警功能（严重超标）</w:t>
      </w:r>
    </w:p>
    <w:p w14:paraId="1F2FEF24" w14:textId="77777777" w:rsidR="00C90FC9" w:rsidRDefault="00C90FC9" w:rsidP="00C90FC9">
      <w:pPr>
        <w:pStyle w:val="3"/>
        <w:rPr>
          <w:rFonts w:hint="eastAsia"/>
        </w:rPr>
      </w:pPr>
      <w:r>
        <w:rPr>
          <w:rFonts w:hint="eastAsia"/>
        </w:rPr>
        <w:t>报警信息的反映和记录</w:t>
      </w:r>
    </w:p>
    <w:p w14:paraId="0CF5F705" w14:textId="77777777" w:rsidR="00C90FC9" w:rsidRDefault="00C90FC9" w:rsidP="00C90FC9">
      <w:pPr>
        <w:pStyle w:val="2"/>
        <w:rPr>
          <w:rFonts w:hint="eastAsia"/>
        </w:rPr>
      </w:pPr>
      <w:r>
        <w:rPr>
          <w:rFonts w:hint="eastAsia"/>
        </w:rPr>
        <w:t>智能水泵的控制</w:t>
      </w:r>
    </w:p>
    <w:p w14:paraId="53124478" w14:textId="77777777" w:rsidR="00C90FC9" w:rsidRDefault="00C90FC9" w:rsidP="00C90FC9">
      <w:pPr>
        <w:pStyle w:val="3"/>
        <w:rPr>
          <w:rFonts w:hint="eastAsia"/>
        </w:rPr>
      </w:pPr>
      <w:r>
        <w:rPr>
          <w:rFonts w:hint="eastAsia"/>
        </w:rPr>
        <w:t>满足</w:t>
      </w:r>
      <w:r>
        <w:rPr>
          <w:rFonts w:hint="eastAsia"/>
        </w:rPr>
        <w:t>水泵的档位选择和模式控制（大伟那边有</w:t>
      </w:r>
      <w:r>
        <w:rPr>
          <w:rFonts w:hint="eastAsia"/>
        </w:rPr>
        <w:t>ui</w:t>
      </w:r>
      <w:r>
        <w:rPr>
          <w:rFonts w:hint="eastAsia"/>
        </w:rPr>
        <w:t>）</w:t>
      </w:r>
    </w:p>
    <w:p w14:paraId="7ED99EA2" w14:textId="77777777" w:rsidR="00EF270A" w:rsidRDefault="00EF270A"/>
    <w:sectPr w:rsidR="00EF270A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68B79" w14:textId="77777777" w:rsidR="000C1947" w:rsidRDefault="000C1947">
      <w:pPr>
        <w:spacing w:after="0" w:line="240" w:lineRule="auto"/>
      </w:pPr>
      <w:r>
        <w:separator/>
      </w:r>
    </w:p>
    <w:p w14:paraId="55317D7E" w14:textId="77777777" w:rsidR="000C1947" w:rsidRDefault="000C1947"/>
  </w:endnote>
  <w:endnote w:type="continuationSeparator" w:id="0">
    <w:p w14:paraId="5D71771C" w14:textId="77777777" w:rsidR="000C1947" w:rsidRDefault="000C1947">
      <w:pPr>
        <w:spacing w:after="0" w:line="240" w:lineRule="auto"/>
      </w:pPr>
      <w:r>
        <w:continuationSeparator/>
      </w:r>
    </w:p>
    <w:p w14:paraId="64F348E2" w14:textId="77777777" w:rsidR="000C1947" w:rsidRDefault="000C19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358DB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7B21E" w14:textId="77777777" w:rsidR="000C1947" w:rsidRDefault="000C1947">
      <w:pPr>
        <w:spacing w:after="0" w:line="240" w:lineRule="auto"/>
      </w:pPr>
      <w:r>
        <w:separator/>
      </w:r>
    </w:p>
    <w:p w14:paraId="7F89074E" w14:textId="77777777" w:rsidR="000C1947" w:rsidRDefault="000C1947"/>
  </w:footnote>
  <w:footnote w:type="continuationSeparator" w:id="0">
    <w:p w14:paraId="223777AD" w14:textId="77777777" w:rsidR="000C1947" w:rsidRDefault="000C1947">
      <w:pPr>
        <w:spacing w:after="0" w:line="240" w:lineRule="auto"/>
      </w:pPr>
      <w:r>
        <w:continuationSeparator/>
      </w:r>
    </w:p>
    <w:p w14:paraId="44F6ED88" w14:textId="77777777" w:rsidR="000C1947" w:rsidRDefault="000C194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5280"/>
    <w:multiLevelType w:val="hybridMultilevel"/>
    <w:tmpl w:val="8362ABE2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3A"/>
    <w:rsid w:val="000C1947"/>
    <w:rsid w:val="000F7541"/>
    <w:rsid w:val="00274B20"/>
    <w:rsid w:val="0045138D"/>
    <w:rsid w:val="00695FEA"/>
    <w:rsid w:val="0075162B"/>
    <w:rsid w:val="008A5047"/>
    <w:rsid w:val="00A569B7"/>
    <w:rsid w:val="00C90FC9"/>
    <w:rsid w:val="00CF5A01"/>
    <w:rsid w:val="00D23477"/>
    <w:rsid w:val="00E7273A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90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Q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24</TotalTime>
  <Pages>1</Pages>
  <Words>46</Words>
  <Characters>264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1362834698@qq.com</dc:creator>
  <cp:keywords/>
  <dc:description/>
  <cp:lastModifiedBy>1362834698@qq.com</cp:lastModifiedBy>
  <cp:revision>1</cp:revision>
  <dcterms:created xsi:type="dcterms:W3CDTF">2018-08-30T01:47:00Z</dcterms:created>
  <dcterms:modified xsi:type="dcterms:W3CDTF">2018-08-30T02:19:00Z</dcterms:modified>
</cp:coreProperties>
</file>